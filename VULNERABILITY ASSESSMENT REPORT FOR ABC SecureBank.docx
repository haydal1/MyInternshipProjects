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52D999F1" w14:textId="77777777" w:rsidR="00C8792F" w:rsidRDefault="00000000">
          <w:pPr>
            <w:pStyle w:val="NoSpacing"/>
            <w:rPr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0FFFC4E1" wp14:editId="6230AA14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F101D1" w14:textId="77777777" w:rsidR="00C8792F" w:rsidRDefault="00000000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1C957299098B4C0E825F771E2041A7B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A1AF4">
                                      <w:t>Position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A768E798BF844B028CE03EB2E8FADF7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Content>
                                    <w:r w:rsidR="00EA1AF4">
                                      <w:t>Cyber security intern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B2C7EA36B5A34771A73D0A16A37A7992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2-01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EA1AF4">
                                      <w:t xml:space="preserve">December </w:t>
                                    </w:r>
                                    <w:r w:rsidR="00611E78">
                                      <w:t>1</w:t>
                                    </w:r>
                                    <w:r w:rsidR="00EA1AF4">
                                      <w:t>, 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FFC4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" o:allowoverlap="f" filled="f" stroked="f" strokeweight=".5pt">
                    <v:textbox style="mso-fit-shape-to-text:t" inset="0,,0">
                      <w:txbxContent>
                        <w:p w14:paraId="7BF101D1" w14:textId="77777777" w:rsidR="00C8792F" w:rsidRDefault="00000000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1C957299098B4C0E825F771E2041A7B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A1AF4">
                                <w:t>Position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A768E798BF844B028CE03EB2E8FADF7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 w:rsidR="00EA1AF4">
                                <w:t>Cyber security intern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B2C7EA36B5A34771A73D0A16A37A7992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2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EA1AF4">
                                <w:t xml:space="preserve">December </w:t>
                              </w:r>
                              <w:r w:rsidR="00611E78">
                                <w:t>1</w:t>
                              </w:r>
                              <w:r w:rsidR="00EA1AF4">
                                <w:t>, 2024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7FF9B6E6" wp14:editId="29EA9C8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BB91D3" w14:textId="77777777" w:rsidR="00C8792F" w:rsidRDefault="000000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A1AF4">
                                      <w:t>VULNERABILITY ASSESSMENT REPORT FOR ABC SecureBank</w:t>
                                    </w:r>
                                  </w:sdtContent>
                                </w:sdt>
                              </w:p>
                              <w:p w14:paraId="35D60280" w14:textId="77777777" w:rsidR="00C8792F" w:rsidRDefault="00000000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A1AF4">
                                      <w:t xml:space="preserve">assessor:  aliyu egwa usman   company:  </w:t>
                                    </w:r>
                                  </w:sdtContent>
                                </w:sdt>
                                <w:r w:rsidR="00EA1AF4">
                                  <w:t>extion infotech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F9B6E6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" o:allowoverlap="f" filled="f" stroked="f" strokeweight=".5pt">
                    <v:textbox style="mso-fit-shape-to-text:t" inset="0,0,0,0">
                      <w:txbxContent>
                        <w:p w14:paraId="0BBB91D3" w14:textId="77777777" w:rsidR="00C8792F" w:rsidRDefault="000000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A1AF4">
                                <w:t>VULNERABILITY ASSESSMENT REPORT FOR ABC SecureBank</w:t>
                              </w:r>
                            </w:sdtContent>
                          </w:sdt>
                        </w:p>
                        <w:p w14:paraId="35D60280" w14:textId="77777777" w:rsidR="00C8792F" w:rsidRDefault="00000000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A1AF4">
                                <w:t xml:space="preserve">assessor:  aliyu egwa usman   company:  </w:t>
                              </w:r>
                            </w:sdtContent>
                          </w:sdt>
                          <w:r w:rsidR="00EA1AF4">
                            <w:t>extion infotech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0" wp14:anchorId="2882B996" wp14:editId="3A16763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0F3947C" w14:textId="77777777" w:rsidR="00C8792F" w:rsidRDefault="00000000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14:paraId="1B941C09" w14:textId="77777777" w:rsidR="00C8792F" w:rsidRDefault="00611E78" w:rsidP="00EA1AF4">
      <w:pPr>
        <w:pStyle w:val="Heading1"/>
      </w:pPr>
      <w:r>
        <w:lastRenderedPageBreak/>
        <w:t>Vulnerability Assessment Report Client: ABC Securebank</w:t>
      </w:r>
    </w:p>
    <w:p w14:paraId="1C044796" w14:textId="77777777" w:rsidR="00611E78" w:rsidRDefault="00611E78" w:rsidP="00611E78"/>
    <w:p w14:paraId="6B3AFAF4" w14:textId="77777777" w:rsidR="00611E78" w:rsidRDefault="00611E78" w:rsidP="00611E78"/>
    <w:p w14:paraId="50BA4056" w14:textId="77777777" w:rsidR="00611E78" w:rsidRPr="00611E78" w:rsidRDefault="00611E78" w:rsidP="00611E78">
      <w:pPr>
        <w:rPr>
          <w:b/>
          <w:bCs/>
        </w:rPr>
      </w:pPr>
    </w:p>
    <w:p w14:paraId="144315CF" w14:textId="77777777" w:rsidR="00611E78" w:rsidRDefault="00611E78" w:rsidP="00611E78">
      <w:pPr>
        <w:rPr>
          <w:b/>
          <w:bCs/>
        </w:rPr>
      </w:pPr>
      <w:r w:rsidRPr="00611E78">
        <w:rPr>
          <w:b/>
          <w:bCs/>
        </w:rPr>
        <w:t>EXECUTIVE SUMMARY</w:t>
      </w:r>
    </w:p>
    <w:p w14:paraId="6CA8759F" w14:textId="77777777" w:rsidR="00611E78" w:rsidRDefault="00611E78" w:rsidP="00611E78">
      <w:r>
        <w:t>This report provides the results of a network vulnerability assessment for ABC SecureBank, conducting using Nmap. The objective was to identify potential security vulnerability that could be exploited by malicious entities.</w:t>
      </w:r>
    </w:p>
    <w:p w14:paraId="15B54349" w14:textId="77777777" w:rsidR="00611E78" w:rsidRDefault="00611E78" w:rsidP="00611E78">
      <w:pPr>
        <w:rPr>
          <w:b/>
          <w:bCs/>
        </w:rPr>
      </w:pPr>
      <w:r w:rsidRPr="00611E78">
        <w:rPr>
          <w:b/>
          <w:bCs/>
        </w:rPr>
        <w:t>METHODOLOGY</w:t>
      </w:r>
    </w:p>
    <w:p w14:paraId="65E2F7FF" w14:textId="77777777" w:rsidR="00611E78" w:rsidRPr="00674AF2" w:rsidRDefault="00611E78" w:rsidP="00611E7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Nmap scan</w:t>
      </w:r>
      <w:r w:rsidR="00674AF2">
        <w:rPr>
          <w:b/>
          <w:bCs/>
        </w:rPr>
        <w:t>ning:</w:t>
      </w:r>
    </w:p>
    <w:p w14:paraId="4F50DF7B" w14:textId="77777777" w:rsidR="00674AF2" w:rsidRPr="00674AF2" w:rsidRDefault="00674AF2" w:rsidP="00674AF2">
      <w:pPr>
        <w:pStyle w:val="ListParagraph"/>
        <w:numPr>
          <w:ilvl w:val="0"/>
          <w:numId w:val="8"/>
        </w:numPr>
        <w:rPr>
          <w:b/>
          <w:bCs/>
        </w:rPr>
      </w:pPr>
      <w:r>
        <w:t>A comprehensive network scan was performed using Nmap to identify open ports, services running on those ports, and potential vulnerabilities.</w:t>
      </w:r>
    </w:p>
    <w:p w14:paraId="6C9A5676" w14:textId="77777777" w:rsidR="00674AF2" w:rsidRPr="0024275A" w:rsidRDefault="00674AF2" w:rsidP="00674AF2">
      <w:pPr>
        <w:pStyle w:val="ListParagraph"/>
        <w:numPr>
          <w:ilvl w:val="0"/>
          <w:numId w:val="8"/>
        </w:numPr>
        <w:rPr>
          <w:b/>
          <w:bCs/>
        </w:rPr>
      </w:pPr>
      <w:r>
        <w:t>Specific Nmap commands used: nmap -sS -sV -O –script vuln {41.80.37.16}</w:t>
      </w:r>
      <w:r w:rsidR="0024275A">
        <w:object w:dxaOrig="1536" w:dyaOrig="993" w14:anchorId="16489E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58.5pt" o:ole="">
            <v:imagedata r:id="rId11" o:title=""/>
          </v:shape>
          <o:OLEObject Type="Embed" ProgID="Package" ShapeID="_x0000_i1029" DrawAspect="Icon" ObjectID="_1794633292" r:id="rId12"/>
        </w:object>
      </w:r>
    </w:p>
    <w:p w14:paraId="77F3D278" w14:textId="77777777" w:rsidR="0024275A" w:rsidRPr="0024275A" w:rsidRDefault="0024275A" w:rsidP="00674AF2">
      <w:pPr>
        <w:pStyle w:val="ListParagraph"/>
        <w:numPr>
          <w:ilvl w:val="0"/>
          <w:numId w:val="8"/>
        </w:numPr>
        <w:rPr>
          <w:b/>
          <w:bCs/>
        </w:rPr>
      </w:pPr>
    </w:p>
    <w:p w14:paraId="5FDE2B1F" w14:textId="77777777" w:rsidR="0024275A" w:rsidRPr="0024275A" w:rsidRDefault="0024275A" w:rsidP="0024275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Vulnerability analysis: </w:t>
      </w:r>
    </w:p>
    <w:p w14:paraId="692922E5" w14:textId="77777777" w:rsidR="0024275A" w:rsidRPr="0024275A" w:rsidRDefault="0024275A" w:rsidP="0024275A">
      <w:pPr>
        <w:pStyle w:val="ListParagraph"/>
        <w:numPr>
          <w:ilvl w:val="0"/>
          <w:numId w:val="9"/>
        </w:numPr>
        <w:rPr>
          <w:b/>
          <w:bCs/>
        </w:rPr>
      </w:pPr>
      <w:r>
        <w:t>Analyzed the scan result to identify known vulnerabilities associated with detect services and software versions.</w:t>
      </w:r>
    </w:p>
    <w:p w14:paraId="6A2C94D7" w14:textId="77777777" w:rsidR="0024275A" w:rsidRDefault="003450B5" w:rsidP="003450B5">
      <w:r>
        <w:rPr>
          <w:b/>
          <w:bCs/>
        </w:rPr>
        <w:t>FINDINGS</w:t>
      </w:r>
    </w:p>
    <w:p w14:paraId="4B56DA4A" w14:textId="77777777" w:rsidR="00426135" w:rsidRPr="00426135" w:rsidRDefault="00426135" w:rsidP="00426135">
      <w:r>
        <w:t>high</w:t>
      </w:r>
      <w:r w:rsidR="003450B5">
        <w:t>-Risk Vulnerabilities</w:t>
      </w:r>
    </w:p>
    <w:p w14:paraId="5E012F15" w14:textId="77777777" w:rsidR="004113C1" w:rsidRPr="004113C1" w:rsidRDefault="004113C1" w:rsidP="004113C1">
      <w:pPr>
        <w:pStyle w:val="ListParagraph"/>
        <w:numPr>
          <w:ilvl w:val="0"/>
          <w:numId w:val="10"/>
        </w:numPr>
      </w:pPr>
      <w:r>
        <w:rPr>
          <w:b/>
          <w:bCs/>
        </w:rPr>
        <w:t>O</w:t>
      </w:r>
      <w:r w:rsidR="005075E3">
        <w:rPr>
          <w:b/>
          <w:bCs/>
        </w:rPr>
        <w:t>p</w:t>
      </w:r>
      <w:r>
        <w:rPr>
          <w:b/>
          <w:bCs/>
        </w:rPr>
        <w:t>en port 80 (HTTP)</w:t>
      </w:r>
    </w:p>
    <w:p w14:paraId="6E782F8A" w14:textId="77777777" w:rsidR="004113C1" w:rsidRDefault="004113C1" w:rsidP="004113C1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Description: </w:t>
      </w:r>
      <w:r>
        <w:t xml:space="preserve">Web server running Apache </w:t>
      </w:r>
      <w:r w:rsidR="005075E3">
        <w:t xml:space="preserve">httpd </w:t>
      </w:r>
      <w:r>
        <w:t>2.2.15</w:t>
      </w:r>
    </w:p>
    <w:p w14:paraId="13C4A517" w14:textId="77777777" w:rsidR="004113C1" w:rsidRDefault="004113C1" w:rsidP="004113C1">
      <w:pPr>
        <w:pStyle w:val="ListParagraph"/>
        <w:numPr>
          <w:ilvl w:val="0"/>
          <w:numId w:val="11"/>
        </w:numPr>
      </w:pPr>
      <w:r>
        <w:rPr>
          <w:b/>
          <w:bCs/>
        </w:rPr>
        <w:t>Vulnerability:</w:t>
      </w:r>
      <w:r>
        <w:t xml:space="preserve"> Outdated software version with known vulnerabilities.</w:t>
      </w:r>
    </w:p>
    <w:p w14:paraId="79FE22D1" w14:textId="77777777" w:rsidR="004113C1" w:rsidRDefault="004113C1" w:rsidP="004113C1">
      <w:pPr>
        <w:pStyle w:val="ListParagraph"/>
        <w:numPr>
          <w:ilvl w:val="0"/>
          <w:numId w:val="11"/>
        </w:numPr>
      </w:pPr>
      <w:r>
        <w:rPr>
          <w:b/>
          <w:bCs/>
        </w:rPr>
        <w:t>Recommendation:</w:t>
      </w:r>
      <w:r>
        <w:t xml:space="preserve"> upgrade to the lat</w:t>
      </w:r>
      <w:r w:rsidR="005075E3">
        <w:t>est version of Apache</w:t>
      </w:r>
      <w:r w:rsidR="00426135">
        <w:t>.</w:t>
      </w:r>
    </w:p>
    <w:p w14:paraId="258AA65C" w14:textId="77777777" w:rsidR="00426135" w:rsidRDefault="00426135" w:rsidP="004113C1">
      <w:pPr>
        <w:pStyle w:val="ListParagraph"/>
        <w:numPr>
          <w:ilvl w:val="0"/>
          <w:numId w:val="11"/>
        </w:numPr>
      </w:pPr>
    </w:p>
    <w:p w14:paraId="531CE9C4" w14:textId="77777777" w:rsidR="005075E3" w:rsidRDefault="00426135" w:rsidP="005075E3">
      <w:r>
        <w:t>Medium</w:t>
      </w:r>
      <w:r w:rsidR="005075E3">
        <w:t>-Risk Vulnerabilities</w:t>
      </w:r>
    </w:p>
    <w:p w14:paraId="1740F5F2" w14:textId="77777777" w:rsidR="005075E3" w:rsidRPr="00426135" w:rsidRDefault="00426135" w:rsidP="005075E3">
      <w:pPr>
        <w:pStyle w:val="ListParagraph"/>
        <w:numPr>
          <w:ilvl w:val="0"/>
          <w:numId w:val="12"/>
        </w:numPr>
      </w:pPr>
      <w:r>
        <w:rPr>
          <w:b/>
          <w:bCs/>
        </w:rPr>
        <w:t>Open port 25 (SMTP)</w:t>
      </w:r>
    </w:p>
    <w:p w14:paraId="3228146A" w14:textId="77777777" w:rsidR="00426135" w:rsidRDefault="00426135" w:rsidP="00426135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Description: </w:t>
      </w:r>
      <w:r w:rsidR="00E335D0">
        <w:t>M</w:t>
      </w:r>
      <w:r>
        <w:t>ail server detected.</w:t>
      </w:r>
    </w:p>
    <w:p w14:paraId="46A3F5A2" w14:textId="77777777" w:rsidR="00426135" w:rsidRDefault="00426135" w:rsidP="00426135">
      <w:pPr>
        <w:pStyle w:val="ListParagraph"/>
        <w:numPr>
          <w:ilvl w:val="0"/>
          <w:numId w:val="13"/>
        </w:numPr>
      </w:pPr>
      <w:r>
        <w:rPr>
          <w:b/>
          <w:bCs/>
        </w:rPr>
        <w:t>Vulnerability:</w:t>
      </w:r>
      <w:r>
        <w:t xml:space="preserve"> possible open relay configuration.</w:t>
      </w:r>
    </w:p>
    <w:p w14:paraId="1B131A80" w14:textId="77777777" w:rsidR="00426135" w:rsidRDefault="00426135" w:rsidP="00426135">
      <w:pPr>
        <w:pStyle w:val="ListParagraph"/>
        <w:numPr>
          <w:ilvl w:val="0"/>
          <w:numId w:val="13"/>
        </w:numPr>
      </w:pPr>
      <w:r>
        <w:rPr>
          <w:b/>
          <w:bCs/>
        </w:rPr>
        <w:t>Recommendation:</w:t>
      </w:r>
      <w:r>
        <w:t xml:space="preserve"> configure the mail server to prevent open relay.</w:t>
      </w:r>
    </w:p>
    <w:p w14:paraId="46EC6163" w14:textId="77777777" w:rsidR="00426135" w:rsidRPr="00E335D0" w:rsidRDefault="00426135" w:rsidP="00426135">
      <w:pPr>
        <w:pStyle w:val="ListParagraph"/>
        <w:numPr>
          <w:ilvl w:val="0"/>
          <w:numId w:val="12"/>
        </w:numPr>
      </w:pPr>
      <w:r>
        <w:rPr>
          <w:b/>
          <w:bCs/>
        </w:rPr>
        <w:t>Open port 110 (</w:t>
      </w:r>
      <w:r w:rsidR="00E335D0">
        <w:rPr>
          <w:b/>
          <w:bCs/>
        </w:rPr>
        <w:t>POP3)</w:t>
      </w:r>
    </w:p>
    <w:p w14:paraId="7560F857" w14:textId="77777777" w:rsidR="00E335D0" w:rsidRDefault="00E335D0" w:rsidP="00E335D0">
      <w:pPr>
        <w:pStyle w:val="ListParagraph"/>
        <w:numPr>
          <w:ilvl w:val="0"/>
          <w:numId w:val="14"/>
        </w:numPr>
      </w:pPr>
      <w:r>
        <w:rPr>
          <w:b/>
          <w:bCs/>
        </w:rPr>
        <w:t xml:space="preserve">Description: </w:t>
      </w:r>
      <w:r>
        <w:t>Mail server detected.</w:t>
      </w:r>
    </w:p>
    <w:p w14:paraId="24241898" w14:textId="77777777" w:rsidR="00E335D0" w:rsidRDefault="00E335D0" w:rsidP="00E335D0">
      <w:pPr>
        <w:pStyle w:val="ListParagraph"/>
        <w:numPr>
          <w:ilvl w:val="0"/>
          <w:numId w:val="14"/>
        </w:numPr>
      </w:pPr>
      <w:r>
        <w:rPr>
          <w:b/>
          <w:bCs/>
        </w:rPr>
        <w:t>Vulnerability:</w:t>
      </w:r>
      <w:r>
        <w:t xml:space="preserve"> unauthorized access and data interception.</w:t>
      </w:r>
    </w:p>
    <w:p w14:paraId="17D043C8" w14:textId="77777777" w:rsidR="001E1FDE" w:rsidRDefault="00E335D0" w:rsidP="00E335D0">
      <w:pPr>
        <w:pStyle w:val="ListParagraph"/>
        <w:numPr>
          <w:ilvl w:val="0"/>
          <w:numId w:val="14"/>
        </w:numPr>
      </w:pPr>
      <w:r>
        <w:rPr>
          <w:b/>
          <w:bCs/>
        </w:rPr>
        <w:lastRenderedPageBreak/>
        <w:t>Recommendation:</w:t>
      </w:r>
      <w:r>
        <w:t xml:space="preserve"> secure POP3 service properly and software update with latest security </w:t>
      </w:r>
      <w:r w:rsidR="001E1FDE">
        <w:t>patches.</w:t>
      </w:r>
    </w:p>
    <w:p w14:paraId="2BC50ADA" w14:textId="77777777" w:rsidR="001E1FDE" w:rsidRPr="001E1FDE" w:rsidRDefault="001E1FDE" w:rsidP="001E1FDE">
      <w:pPr>
        <w:pStyle w:val="ListParagraph"/>
        <w:numPr>
          <w:ilvl w:val="0"/>
          <w:numId w:val="12"/>
        </w:numPr>
      </w:pPr>
      <w:r>
        <w:rPr>
          <w:b/>
          <w:bCs/>
        </w:rPr>
        <w:t>Open port 143 (IMAP)</w:t>
      </w:r>
    </w:p>
    <w:p w14:paraId="413E13B4" w14:textId="77777777" w:rsidR="001E1FDE" w:rsidRDefault="001E1FDE" w:rsidP="001E1FDE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Description: </w:t>
      </w:r>
      <w:r>
        <w:t>Dovecot IMAP server detected</w:t>
      </w:r>
    </w:p>
    <w:p w14:paraId="0586B750" w14:textId="77777777" w:rsidR="001E1FDE" w:rsidRDefault="001E1FDE" w:rsidP="001E1FDE">
      <w:pPr>
        <w:pStyle w:val="ListParagraph"/>
        <w:numPr>
          <w:ilvl w:val="0"/>
          <w:numId w:val="15"/>
        </w:numPr>
      </w:pPr>
      <w:r>
        <w:rPr>
          <w:b/>
          <w:bCs/>
        </w:rPr>
        <w:t>Vulnerability:</w:t>
      </w:r>
      <w:r>
        <w:t xml:space="preserve"> unencrypted communication.</w:t>
      </w:r>
    </w:p>
    <w:p w14:paraId="1C332027" w14:textId="77777777" w:rsidR="001E1FDE" w:rsidRDefault="001E1FDE" w:rsidP="001E1FDE">
      <w:pPr>
        <w:pStyle w:val="ListParagraph"/>
        <w:numPr>
          <w:ilvl w:val="0"/>
          <w:numId w:val="15"/>
        </w:numPr>
      </w:pPr>
      <w:r>
        <w:rPr>
          <w:b/>
          <w:bCs/>
        </w:rPr>
        <w:t>Recommendation:</w:t>
      </w:r>
      <w:r>
        <w:t xml:space="preserve"> use IMAP over SSL/TLS (port 993) for secure communication.</w:t>
      </w:r>
    </w:p>
    <w:p w14:paraId="70653276" w14:textId="77777777" w:rsidR="001E1FDE" w:rsidRPr="0021594D" w:rsidRDefault="001E1FDE" w:rsidP="001E1FDE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Open port </w:t>
      </w:r>
      <w:r w:rsidR="0021594D">
        <w:rPr>
          <w:b/>
          <w:bCs/>
        </w:rPr>
        <w:t>443 (SSL/HTTP)</w:t>
      </w:r>
    </w:p>
    <w:p w14:paraId="754DBED7" w14:textId="77777777" w:rsidR="0021594D" w:rsidRPr="0021594D" w:rsidRDefault="0021594D" w:rsidP="0021594D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Description: </w:t>
      </w:r>
      <w:r>
        <w:t>SSL/TLS service detected.</w:t>
      </w:r>
    </w:p>
    <w:p w14:paraId="429F468D" w14:textId="77777777" w:rsidR="0021594D" w:rsidRDefault="0021594D" w:rsidP="0021594D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Vulnerability: </w:t>
      </w:r>
      <w:r>
        <w:t>weak SSL/TLS configuration</w:t>
      </w:r>
    </w:p>
    <w:p w14:paraId="73626038" w14:textId="77777777" w:rsidR="0021594D" w:rsidRDefault="0021594D" w:rsidP="0021594D">
      <w:pPr>
        <w:pStyle w:val="ListParagraph"/>
        <w:numPr>
          <w:ilvl w:val="0"/>
          <w:numId w:val="16"/>
        </w:numPr>
      </w:pPr>
      <w:r>
        <w:rPr>
          <w:b/>
          <w:bCs/>
        </w:rPr>
        <w:t>Recommendation:</w:t>
      </w:r>
      <w:r>
        <w:t xml:space="preserve"> Update SSL/TLS configuration to use strong ciphers and protocols. </w:t>
      </w:r>
    </w:p>
    <w:p w14:paraId="20122BBF" w14:textId="77777777" w:rsidR="005D5684" w:rsidRPr="005D5684" w:rsidRDefault="005D5684" w:rsidP="005D5684">
      <w:pPr>
        <w:pStyle w:val="ListParagraph"/>
        <w:numPr>
          <w:ilvl w:val="0"/>
          <w:numId w:val="12"/>
        </w:numPr>
      </w:pPr>
      <w:r>
        <w:rPr>
          <w:b/>
          <w:bCs/>
        </w:rPr>
        <w:t>Open port 465 (SSL/SMTP)</w:t>
      </w:r>
    </w:p>
    <w:p w14:paraId="74250B56" w14:textId="77777777" w:rsidR="005D5684" w:rsidRDefault="005D5684" w:rsidP="005D5684">
      <w:pPr>
        <w:pStyle w:val="ListParagraph"/>
        <w:numPr>
          <w:ilvl w:val="0"/>
          <w:numId w:val="17"/>
        </w:numPr>
      </w:pPr>
      <w:r>
        <w:rPr>
          <w:b/>
          <w:bCs/>
        </w:rPr>
        <w:t xml:space="preserve">Description: </w:t>
      </w:r>
      <w:r>
        <w:t>Mail server detected.</w:t>
      </w:r>
    </w:p>
    <w:p w14:paraId="4C30D0FC" w14:textId="77777777" w:rsidR="005D5684" w:rsidRDefault="005D5684" w:rsidP="005D5684">
      <w:pPr>
        <w:pStyle w:val="ListParagraph"/>
        <w:numPr>
          <w:ilvl w:val="0"/>
          <w:numId w:val="17"/>
        </w:numPr>
      </w:pPr>
      <w:r>
        <w:rPr>
          <w:b/>
          <w:bCs/>
        </w:rPr>
        <w:t>Vulnerability:</w:t>
      </w:r>
      <w:r>
        <w:t xml:space="preserve"> possible open relay configuration.</w:t>
      </w:r>
    </w:p>
    <w:p w14:paraId="07CE3F5F" w14:textId="77777777" w:rsidR="005D5684" w:rsidRDefault="005D5684" w:rsidP="005D5684">
      <w:pPr>
        <w:pStyle w:val="ListParagraph"/>
        <w:numPr>
          <w:ilvl w:val="0"/>
          <w:numId w:val="17"/>
        </w:numPr>
      </w:pPr>
      <w:r>
        <w:rPr>
          <w:b/>
          <w:bCs/>
        </w:rPr>
        <w:t>Recommendation:</w:t>
      </w:r>
      <w:r>
        <w:t xml:space="preserve"> configure the mail server to prevent open relay.</w:t>
      </w:r>
    </w:p>
    <w:p w14:paraId="0E61E19A" w14:textId="77777777" w:rsidR="005D5684" w:rsidRPr="005D5684" w:rsidRDefault="005D5684" w:rsidP="005D5684">
      <w:pPr>
        <w:pStyle w:val="ListParagraph"/>
        <w:numPr>
          <w:ilvl w:val="0"/>
          <w:numId w:val="12"/>
        </w:numPr>
      </w:pPr>
      <w:r>
        <w:rPr>
          <w:b/>
          <w:bCs/>
        </w:rPr>
        <w:t>Open port 587 (SMTP)</w:t>
      </w:r>
    </w:p>
    <w:p w14:paraId="5C188C5D" w14:textId="77777777" w:rsidR="005D5684" w:rsidRDefault="005D5684" w:rsidP="005D5684">
      <w:pPr>
        <w:pStyle w:val="ListParagraph"/>
        <w:numPr>
          <w:ilvl w:val="0"/>
          <w:numId w:val="18"/>
        </w:numPr>
      </w:pPr>
      <w:r>
        <w:rPr>
          <w:b/>
          <w:bCs/>
        </w:rPr>
        <w:t xml:space="preserve">Description: </w:t>
      </w:r>
      <w:r>
        <w:t>Mail server detected.</w:t>
      </w:r>
    </w:p>
    <w:p w14:paraId="34CDA733" w14:textId="77777777" w:rsidR="005D5684" w:rsidRDefault="005D5684" w:rsidP="005D5684">
      <w:pPr>
        <w:pStyle w:val="ListParagraph"/>
        <w:numPr>
          <w:ilvl w:val="0"/>
          <w:numId w:val="18"/>
        </w:numPr>
      </w:pPr>
      <w:r>
        <w:rPr>
          <w:b/>
          <w:bCs/>
        </w:rPr>
        <w:t>Vulnerability:</w:t>
      </w:r>
      <w:r>
        <w:t xml:space="preserve"> possible open relay configuration.</w:t>
      </w:r>
    </w:p>
    <w:p w14:paraId="50941A15" w14:textId="77777777" w:rsidR="005D5684" w:rsidRDefault="005D5684" w:rsidP="005D5684">
      <w:pPr>
        <w:pStyle w:val="ListParagraph"/>
        <w:numPr>
          <w:ilvl w:val="0"/>
          <w:numId w:val="18"/>
        </w:numPr>
      </w:pPr>
      <w:r>
        <w:rPr>
          <w:b/>
          <w:bCs/>
        </w:rPr>
        <w:t>Recommendation:</w:t>
      </w:r>
      <w:r>
        <w:t xml:space="preserve"> configure the mail server to prevent open relay.</w:t>
      </w:r>
    </w:p>
    <w:p w14:paraId="5CB96734" w14:textId="77777777" w:rsidR="00581D3C" w:rsidRDefault="00581D3C" w:rsidP="00581D3C">
      <w:r>
        <w:t>Low-Risk Vulnerability</w:t>
      </w:r>
    </w:p>
    <w:p w14:paraId="4FB90BFC" w14:textId="77777777" w:rsidR="00581D3C" w:rsidRPr="00581D3C" w:rsidRDefault="00581D3C" w:rsidP="00581D3C">
      <w:pPr>
        <w:pStyle w:val="ListParagraph"/>
        <w:numPr>
          <w:ilvl w:val="0"/>
          <w:numId w:val="19"/>
        </w:numPr>
      </w:pPr>
      <w:r>
        <w:rPr>
          <w:b/>
          <w:bCs/>
        </w:rPr>
        <w:t>Open port 993 (IMAPS)</w:t>
      </w:r>
    </w:p>
    <w:p w14:paraId="090D9113" w14:textId="77777777" w:rsidR="00581D3C" w:rsidRDefault="00581D3C" w:rsidP="00581D3C">
      <w:pPr>
        <w:pStyle w:val="ListParagraph"/>
        <w:numPr>
          <w:ilvl w:val="0"/>
          <w:numId w:val="20"/>
        </w:numPr>
      </w:pPr>
      <w:r>
        <w:rPr>
          <w:b/>
          <w:bCs/>
        </w:rPr>
        <w:t xml:space="preserve">Description: </w:t>
      </w:r>
      <w:r>
        <w:t>IMAPS server detected.</w:t>
      </w:r>
    </w:p>
    <w:p w14:paraId="6883472A" w14:textId="77777777" w:rsidR="00581D3C" w:rsidRDefault="0043586E" w:rsidP="00581D3C">
      <w:pPr>
        <w:pStyle w:val="ListParagraph"/>
        <w:numPr>
          <w:ilvl w:val="0"/>
          <w:numId w:val="20"/>
        </w:numPr>
      </w:pPr>
      <w:r>
        <w:rPr>
          <w:b/>
          <w:bCs/>
        </w:rPr>
        <w:t>Vulnerability:</w:t>
      </w:r>
      <w:r>
        <w:t xml:space="preserve"> weak SS/TLS configuration.</w:t>
      </w:r>
    </w:p>
    <w:p w14:paraId="0F4DF81E" w14:textId="77777777" w:rsidR="0043586E" w:rsidRDefault="0043586E" w:rsidP="00581D3C">
      <w:pPr>
        <w:pStyle w:val="ListParagraph"/>
        <w:numPr>
          <w:ilvl w:val="0"/>
          <w:numId w:val="20"/>
        </w:numPr>
      </w:pPr>
      <w:r>
        <w:rPr>
          <w:b/>
          <w:bCs/>
        </w:rPr>
        <w:t>Recommendation:</w:t>
      </w:r>
      <w:r>
        <w:t xml:space="preserve"> use strong ciphers and protocols.</w:t>
      </w:r>
    </w:p>
    <w:p w14:paraId="3D3452EB" w14:textId="77777777" w:rsidR="0043586E" w:rsidRPr="0043586E" w:rsidRDefault="0043586E" w:rsidP="0043586E">
      <w:pPr>
        <w:pStyle w:val="ListParagraph"/>
        <w:numPr>
          <w:ilvl w:val="0"/>
          <w:numId w:val="19"/>
        </w:numPr>
      </w:pPr>
      <w:r>
        <w:rPr>
          <w:b/>
          <w:bCs/>
        </w:rPr>
        <w:t xml:space="preserve">Open port 995 (POP3s) </w:t>
      </w:r>
    </w:p>
    <w:p w14:paraId="1B5DC7CE" w14:textId="77777777" w:rsidR="0043586E" w:rsidRDefault="0043586E" w:rsidP="0043586E">
      <w:pPr>
        <w:pStyle w:val="ListParagraph"/>
        <w:numPr>
          <w:ilvl w:val="0"/>
          <w:numId w:val="21"/>
        </w:numPr>
      </w:pPr>
      <w:r>
        <w:rPr>
          <w:b/>
          <w:bCs/>
        </w:rPr>
        <w:t xml:space="preserve">Description: </w:t>
      </w:r>
      <w:r>
        <w:t>secure Mail server detected.</w:t>
      </w:r>
    </w:p>
    <w:p w14:paraId="77C6F9C8" w14:textId="77777777" w:rsidR="0043586E" w:rsidRDefault="0043586E" w:rsidP="0043586E">
      <w:pPr>
        <w:pStyle w:val="ListParagraph"/>
        <w:numPr>
          <w:ilvl w:val="0"/>
          <w:numId w:val="21"/>
        </w:numPr>
      </w:pPr>
      <w:r>
        <w:rPr>
          <w:b/>
          <w:bCs/>
        </w:rPr>
        <w:t>Vulnerability:</w:t>
      </w:r>
      <w:r>
        <w:t xml:space="preserve"> possible </w:t>
      </w:r>
      <w:r w:rsidR="00D115E9">
        <w:t>outdated</w:t>
      </w:r>
      <w:r>
        <w:t xml:space="preserve"> </w:t>
      </w:r>
      <w:r w:rsidR="00D115E9">
        <w:t>protocols.</w:t>
      </w:r>
    </w:p>
    <w:p w14:paraId="27696698" w14:textId="77777777" w:rsidR="00D115E9" w:rsidRDefault="00D115E9" w:rsidP="0043586E">
      <w:pPr>
        <w:pStyle w:val="ListParagraph"/>
        <w:numPr>
          <w:ilvl w:val="0"/>
          <w:numId w:val="21"/>
        </w:numPr>
      </w:pPr>
      <w:r>
        <w:rPr>
          <w:b/>
          <w:bCs/>
        </w:rPr>
        <w:t>Recommendation:</w:t>
      </w:r>
      <w:r>
        <w:t xml:space="preserve"> disable week ciphers and outdated protocols.</w:t>
      </w:r>
    </w:p>
    <w:p w14:paraId="11918F4B" w14:textId="77777777" w:rsidR="00D115E9" w:rsidRDefault="00D115E9" w:rsidP="00D115E9">
      <w:pPr>
        <w:rPr>
          <w:b/>
          <w:bCs/>
        </w:rPr>
      </w:pPr>
      <w:r w:rsidRPr="00D115E9">
        <w:rPr>
          <w:b/>
          <w:bCs/>
        </w:rPr>
        <w:t>CONCLUSION</w:t>
      </w:r>
    </w:p>
    <w:p w14:paraId="1832DAF5" w14:textId="77777777" w:rsidR="00D115E9" w:rsidRPr="00D115E9" w:rsidRDefault="00D115E9" w:rsidP="00D115E9">
      <w:r>
        <w:t xml:space="preserve">The vulnerability assessment revealed several areas of concern that need to be addressed to improve the security posture ABC SecureBank. Implementing the recommended actions will help mitigate identified risks. </w:t>
      </w:r>
    </w:p>
    <w:sectPr w:rsidR="00D115E9" w:rsidRPr="00D115E9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108DF" w14:textId="77777777" w:rsidR="000A1E19" w:rsidRDefault="000A1E19">
      <w:pPr>
        <w:spacing w:before="0" w:after="0" w:line="240" w:lineRule="auto"/>
      </w:pPr>
      <w:r>
        <w:separator/>
      </w:r>
    </w:p>
  </w:endnote>
  <w:endnote w:type="continuationSeparator" w:id="0">
    <w:p w14:paraId="1BEA9B11" w14:textId="77777777" w:rsidR="000A1E19" w:rsidRDefault="000A1E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3C330" w14:textId="77777777" w:rsidR="00C8792F" w:rsidRDefault="00000000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EF6B7" w14:textId="77777777" w:rsidR="000A1E19" w:rsidRDefault="000A1E19">
      <w:pPr>
        <w:spacing w:before="0" w:after="0" w:line="240" w:lineRule="auto"/>
      </w:pPr>
      <w:r>
        <w:separator/>
      </w:r>
    </w:p>
  </w:footnote>
  <w:footnote w:type="continuationSeparator" w:id="0">
    <w:p w14:paraId="7B0C0054" w14:textId="77777777" w:rsidR="000A1E19" w:rsidRDefault="000A1E1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90E07F7"/>
    <w:multiLevelType w:val="hybridMultilevel"/>
    <w:tmpl w:val="5C662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8B5EA2"/>
    <w:multiLevelType w:val="hybridMultilevel"/>
    <w:tmpl w:val="8E4C9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146ED5"/>
    <w:multiLevelType w:val="hybridMultilevel"/>
    <w:tmpl w:val="43C08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253F86"/>
    <w:multiLevelType w:val="hybridMultilevel"/>
    <w:tmpl w:val="8EA6F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7D07F1"/>
    <w:multiLevelType w:val="hybridMultilevel"/>
    <w:tmpl w:val="B1162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167EB3"/>
    <w:multiLevelType w:val="hybridMultilevel"/>
    <w:tmpl w:val="FE2EC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FF7CA5"/>
    <w:multiLevelType w:val="hybridMultilevel"/>
    <w:tmpl w:val="03402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F445E"/>
    <w:multiLevelType w:val="hybridMultilevel"/>
    <w:tmpl w:val="28301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4B3401"/>
    <w:multiLevelType w:val="hybridMultilevel"/>
    <w:tmpl w:val="7F9032F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45F4532D"/>
    <w:multiLevelType w:val="hybridMultilevel"/>
    <w:tmpl w:val="3848A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19423D"/>
    <w:multiLevelType w:val="hybridMultilevel"/>
    <w:tmpl w:val="9D2E8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A759A6"/>
    <w:multiLevelType w:val="hybridMultilevel"/>
    <w:tmpl w:val="55586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85AB0"/>
    <w:multiLevelType w:val="hybridMultilevel"/>
    <w:tmpl w:val="DA5C7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E0F1E"/>
    <w:multiLevelType w:val="hybridMultilevel"/>
    <w:tmpl w:val="30883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0E6B93"/>
    <w:multiLevelType w:val="hybridMultilevel"/>
    <w:tmpl w:val="F2262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133441">
    <w:abstractNumId w:val="1"/>
  </w:num>
  <w:num w:numId="2" w16cid:durableId="131945470">
    <w:abstractNumId w:val="1"/>
  </w:num>
  <w:num w:numId="3" w16cid:durableId="1198008325">
    <w:abstractNumId w:val="0"/>
  </w:num>
  <w:num w:numId="4" w16cid:durableId="29304798">
    <w:abstractNumId w:val="0"/>
  </w:num>
  <w:num w:numId="5" w16cid:durableId="491919438">
    <w:abstractNumId w:val="1"/>
  </w:num>
  <w:num w:numId="6" w16cid:durableId="183129213">
    <w:abstractNumId w:val="0"/>
  </w:num>
  <w:num w:numId="7" w16cid:durableId="395203922">
    <w:abstractNumId w:val="8"/>
  </w:num>
  <w:num w:numId="8" w16cid:durableId="624653639">
    <w:abstractNumId w:val="15"/>
  </w:num>
  <w:num w:numId="9" w16cid:durableId="54671528">
    <w:abstractNumId w:val="9"/>
  </w:num>
  <w:num w:numId="10" w16cid:durableId="1561094276">
    <w:abstractNumId w:val="14"/>
  </w:num>
  <w:num w:numId="11" w16cid:durableId="997074940">
    <w:abstractNumId w:val="6"/>
  </w:num>
  <w:num w:numId="12" w16cid:durableId="655689819">
    <w:abstractNumId w:val="13"/>
  </w:num>
  <w:num w:numId="13" w16cid:durableId="142088698">
    <w:abstractNumId w:val="7"/>
  </w:num>
  <w:num w:numId="14" w16cid:durableId="1874535269">
    <w:abstractNumId w:val="4"/>
  </w:num>
  <w:num w:numId="15" w16cid:durableId="1533882665">
    <w:abstractNumId w:val="10"/>
  </w:num>
  <w:num w:numId="16" w16cid:durableId="83917082">
    <w:abstractNumId w:val="5"/>
  </w:num>
  <w:num w:numId="17" w16cid:durableId="581335823">
    <w:abstractNumId w:val="11"/>
  </w:num>
  <w:num w:numId="18" w16cid:durableId="1742822886">
    <w:abstractNumId w:val="2"/>
  </w:num>
  <w:num w:numId="19" w16cid:durableId="2033913882">
    <w:abstractNumId w:val="16"/>
  </w:num>
  <w:num w:numId="20" w16cid:durableId="1966307442">
    <w:abstractNumId w:val="3"/>
  </w:num>
  <w:num w:numId="21" w16cid:durableId="7961456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F4"/>
    <w:rsid w:val="0008691A"/>
    <w:rsid w:val="000A1E19"/>
    <w:rsid w:val="001E1FDE"/>
    <w:rsid w:val="0021594D"/>
    <w:rsid w:val="0024275A"/>
    <w:rsid w:val="003450B5"/>
    <w:rsid w:val="004113C1"/>
    <w:rsid w:val="00426135"/>
    <w:rsid w:val="0043586E"/>
    <w:rsid w:val="005075E3"/>
    <w:rsid w:val="00581D3C"/>
    <w:rsid w:val="005D5684"/>
    <w:rsid w:val="00611E78"/>
    <w:rsid w:val="00674AF2"/>
    <w:rsid w:val="008D56DB"/>
    <w:rsid w:val="00C8792F"/>
    <w:rsid w:val="00D115E9"/>
    <w:rsid w:val="00E335D0"/>
    <w:rsid w:val="00E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D48B46"/>
  <w15:chartTrackingRefBased/>
  <w15:docId w15:val="{534252FE-63A7-4D23-AA93-1EA90D59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611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C957299098B4C0E825F771E2041A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612F3-BAAB-4FE4-8F6F-A8A9D455F941}"/>
      </w:docPartPr>
      <w:docPartBody>
        <w:p w:rsidR="00000000" w:rsidRDefault="00000000">
          <w:pPr>
            <w:pStyle w:val="1C957299098B4C0E825F771E2041A7B9"/>
          </w:pPr>
          <w:bookmarkStart w:id="0" w:name="_Toc318188228"/>
          <w:bookmarkStart w:id="1" w:name="_Toc318188328"/>
          <w:bookmarkStart w:id="2" w:name="_Toc318189313"/>
          <w:bookmarkStart w:id="3" w:name="_Toc316914651"/>
          <w:bookmarkStart w:id="4" w:name="_Toc316916021"/>
          <w:bookmarkStart w:id="5" w:name="_Toc316919854"/>
          <w:bookmarkStart w:id="6" w:name="_Toc318188229"/>
          <w:bookmarkStart w:id="7" w:name="_Toc318188329"/>
          <w:bookmarkStart w:id="8" w:name="_Toc318189314"/>
          <w:bookmarkStart w:id="9" w:name="_Toc315875746"/>
          <w:bookmarkStart w:id="10" w:name="_Toc316914652"/>
          <w:bookmarkStart w:id="11" w:name="_Toc316916022"/>
          <w:bookmarkStart w:id="12" w:name="_Toc316919855"/>
          <w:bookmarkStart w:id="13" w:name="_Toc318188230"/>
          <w:bookmarkStart w:id="14" w:name="_Toc318188330"/>
          <w:bookmarkStart w:id="15" w:name="_Toc318189315"/>
          <w:bookmarkStart w:id="16" w:name="_Toc315875747"/>
          <w:bookmarkStart w:id="17" w:name="_Toc316914653"/>
          <w:bookmarkStart w:id="18" w:name="_Toc316916023"/>
          <w:bookmarkStart w:id="19" w:name="_Toc316919856"/>
          <w:bookmarkStart w:id="20" w:name="_Toc318188231"/>
          <w:bookmarkStart w:id="21" w:name="_Toc318188331"/>
          <w:bookmarkStart w:id="22" w:name="_Toc318189316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r>
            <w:t>[Name]</w:t>
          </w:r>
        </w:p>
      </w:docPartBody>
    </w:docPart>
    <w:docPart>
      <w:docPartPr>
        <w:name w:val="A768E798BF844B028CE03EB2E8FAD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A6DA4-1758-459A-9E56-C61021C1C268}"/>
      </w:docPartPr>
      <w:docPartBody>
        <w:p w:rsidR="00000000" w:rsidRDefault="00000000">
          <w:pPr>
            <w:pStyle w:val="A768E798BF844B028CE03EB2E8FADF7C"/>
          </w:pPr>
          <w:r>
            <w:t>[Course Title]</w:t>
          </w:r>
        </w:p>
      </w:docPartBody>
    </w:docPart>
    <w:docPart>
      <w:docPartPr>
        <w:name w:val="B2C7EA36B5A34771A73D0A16A37A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4A269-C6AB-411E-8F08-A7C48B28E17D}"/>
      </w:docPartPr>
      <w:docPartBody>
        <w:p w:rsidR="00000000" w:rsidRDefault="00000000">
          <w:pPr>
            <w:pStyle w:val="B2C7EA36B5A34771A73D0A16A37A7992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69911684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B2"/>
    <w:rsid w:val="008D56DB"/>
    <w:rsid w:val="00CD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kern w:val="0"/>
      <w:sz w:val="30"/>
      <w14:ligatures w14:val="non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4472C4" w:themeColor="accent1"/>
      <w:kern w:val="0"/>
      <w:sz w:val="3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472C4" w:themeColor="accent1"/>
      <w:kern w:val="0"/>
      <w14:ligatures w14:val="none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kern w:val="0"/>
      <w:sz w:val="20"/>
      <w14:ligatures w14:val="none"/>
    </w:rPr>
  </w:style>
  <w:style w:type="paragraph" w:customStyle="1" w:styleId="8AF7137744B3490CA6866606224A9269">
    <w:name w:val="8AF7137744B3490CA6866606224A9269"/>
  </w:style>
  <w:style w:type="paragraph" w:customStyle="1" w:styleId="1C957299098B4C0E825F771E2041A7B9">
    <w:name w:val="1C957299098B4C0E825F771E2041A7B9"/>
  </w:style>
  <w:style w:type="paragraph" w:customStyle="1" w:styleId="A768E798BF844B028CE03EB2E8FADF7C">
    <w:name w:val="A768E798BF844B028CE03EB2E8FADF7C"/>
  </w:style>
  <w:style w:type="paragraph" w:customStyle="1" w:styleId="B2C7EA36B5A34771A73D0A16A37A7992">
    <w:name w:val="B2C7EA36B5A34771A73D0A16A37A79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2024-12-01T00:00:00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2B2AEE-BC27-42AA-AB53-9F1DA8E441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191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VULNERABILITY ASSESSMENT REPORT FOR ABC SecureBank</vt:lpstr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ASSESSMENT REPORT FOR ABC SecureBank</dc:title>
  <dc:subject>assessor:  aliyu egwa usman   company:</dc:subject>
  <dc:creator>Position</dc:creator>
  <cp:keywords>Cyber security intern</cp:keywords>
  <cp:lastModifiedBy>aliyuhaydal9@gmail.com</cp:lastModifiedBy>
  <cp:revision>1</cp:revision>
  <cp:lastPrinted>2024-12-02T16:26:00Z</cp:lastPrinted>
  <dcterms:created xsi:type="dcterms:W3CDTF">2024-12-02T13:16:00Z</dcterms:created>
  <dcterms:modified xsi:type="dcterms:W3CDTF">2024-12-02T16:28:00Z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